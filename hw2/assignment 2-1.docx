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3AA7495E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561">
        <w:rPr>
          <w:sz w:val="32"/>
          <w:szCs w:val="32"/>
        </w:rPr>
        <w:t>DGMD E-2</w:t>
      </w:r>
      <w:r w:rsidR="0060335E">
        <w:rPr>
          <w:sz w:val="32"/>
          <w:szCs w:val="32"/>
        </w:rPr>
        <w:t>8</w:t>
      </w:r>
      <w:r w:rsidRPr="00D74561">
        <w:rPr>
          <w:sz w:val="32"/>
          <w:szCs w:val="32"/>
        </w:rPr>
        <w:br/>
      </w:r>
      <w:r w:rsidR="0060335E">
        <w:rPr>
          <w:sz w:val="32"/>
          <w:szCs w:val="32"/>
        </w:rPr>
        <w:t>Developing Single Page Web Applications</w:t>
      </w:r>
      <w:r w:rsidR="007E4E17" w:rsidRPr="000A33B0">
        <w:rPr>
          <w:sz w:val="36"/>
          <w:szCs w:val="36"/>
        </w:rPr>
        <w:br/>
      </w:r>
      <w:r w:rsidR="00D74561" w:rsidRPr="00D74561">
        <w:rPr>
          <w:color w:val="auto"/>
          <w:sz w:val="36"/>
          <w:szCs w:val="36"/>
        </w:rPr>
        <w:t>Assignment</w:t>
      </w:r>
      <w:r w:rsidR="003840A8">
        <w:rPr>
          <w:color w:val="auto"/>
          <w:sz w:val="36"/>
          <w:szCs w:val="36"/>
        </w:rPr>
        <w:t xml:space="preserve"> </w:t>
      </w:r>
      <w:r w:rsidR="000A5041">
        <w:rPr>
          <w:color w:val="auto"/>
          <w:sz w:val="36"/>
          <w:szCs w:val="36"/>
        </w:rPr>
        <w:t>2</w:t>
      </w:r>
      <w:r w:rsidR="003840A8">
        <w:rPr>
          <w:color w:val="auto"/>
          <w:sz w:val="36"/>
          <w:szCs w:val="36"/>
        </w:rPr>
        <w:t xml:space="preserve">: </w:t>
      </w:r>
      <w:r w:rsidR="000A5041">
        <w:rPr>
          <w:color w:val="auto"/>
          <w:sz w:val="36"/>
          <w:szCs w:val="36"/>
        </w:rPr>
        <w:t>Tic Tac Toe</w:t>
      </w:r>
      <w:r w:rsidR="00F47AF3">
        <w:rPr>
          <w:color w:val="auto"/>
          <w:sz w:val="36"/>
          <w:szCs w:val="36"/>
        </w:rPr>
        <w:t xml:space="preserve"> Part 1</w:t>
      </w:r>
    </w:p>
    <w:p w14:paraId="01FB7541" w14:textId="77777777" w:rsidR="000A33B0" w:rsidRDefault="000A33B0">
      <w:pPr>
        <w:pStyle w:val="Heading1"/>
      </w:pPr>
    </w:p>
    <w:p w14:paraId="4B20D781" w14:textId="2A971996" w:rsidR="00D74561" w:rsidRPr="00D74561" w:rsidRDefault="00D74561" w:rsidP="00D74561">
      <w:pPr>
        <w:pStyle w:val="Heading2"/>
      </w:pPr>
      <w:r w:rsidRPr="00D74561">
        <w:t>Summary</w:t>
      </w:r>
    </w:p>
    <w:p w14:paraId="14BBF433" w14:textId="4208E940" w:rsidR="00F0264E" w:rsidRDefault="002A5470" w:rsidP="00D74561">
      <w:r>
        <w:t xml:space="preserve">Your assignment is to create </w:t>
      </w:r>
      <w:r w:rsidR="002A08D0">
        <w:t xml:space="preserve">Tic Tac Toe as </w:t>
      </w:r>
      <w:r>
        <w:t xml:space="preserve">a </w:t>
      </w:r>
      <w:r w:rsidR="002A08D0">
        <w:t>web app using Javascript</w:t>
      </w:r>
    </w:p>
    <w:p w14:paraId="5EF0A249" w14:textId="77777777" w:rsidR="006D2C81" w:rsidRDefault="00CA06E7" w:rsidP="00D74561">
      <w:pPr>
        <w:rPr>
          <w:b/>
          <w:bCs/>
        </w:rPr>
      </w:pPr>
      <w:r w:rsidRPr="008774A1">
        <w:rPr>
          <w:b/>
          <w:bCs/>
        </w:rPr>
        <w:t>This assignment will be started this week and completed in the next assignment.</w:t>
      </w:r>
      <w:r>
        <w:t xml:space="preserve">  </w:t>
      </w:r>
      <w:r w:rsidR="00F47AF3">
        <w:br/>
      </w:r>
      <w:r w:rsidR="00F47AF3" w:rsidRPr="00F47AF3">
        <w:rPr>
          <w:b/>
          <w:bCs/>
        </w:rPr>
        <w:t>Do not do more than is requested for this week.</w:t>
      </w:r>
    </w:p>
    <w:p w14:paraId="220BFF19" w14:textId="21271BB4" w:rsidR="00CA06E7" w:rsidRPr="008774A1" w:rsidRDefault="006D2C81" w:rsidP="00D74561">
      <w:pPr>
        <w:rPr>
          <w:i/>
          <w:iCs/>
        </w:rPr>
      </w:pPr>
      <w:r>
        <w:rPr>
          <w:b/>
          <w:bCs/>
        </w:rPr>
        <w:t xml:space="preserve">We will be doing several versions </w:t>
      </w:r>
      <w:r w:rsidR="00C237C5">
        <w:rPr>
          <w:b/>
          <w:bCs/>
        </w:rPr>
        <w:t>of the app as we keep building new functionality.</w:t>
      </w:r>
      <w:r w:rsidR="008774A1">
        <w:br/>
      </w:r>
      <w:r w:rsidR="00CA06E7" w:rsidRPr="008774A1">
        <w:rPr>
          <w:i/>
          <w:iCs/>
        </w:rPr>
        <w:t xml:space="preserve">Please check the </w:t>
      </w:r>
      <w:r w:rsidR="008774A1" w:rsidRPr="008774A1">
        <w:rPr>
          <w:i/>
          <w:iCs/>
        </w:rPr>
        <w:t>ta</w:t>
      </w:r>
      <w:r w:rsidR="00CA06E7" w:rsidRPr="008774A1">
        <w:rPr>
          <w:i/>
          <w:iCs/>
        </w:rPr>
        <w:t xml:space="preserve">sks carefully </w:t>
      </w:r>
      <w:r w:rsidR="008774A1" w:rsidRPr="008774A1">
        <w:rPr>
          <w:i/>
          <w:iCs/>
        </w:rPr>
        <w:t>to ensure you submit correctly.</w:t>
      </w:r>
    </w:p>
    <w:p w14:paraId="42BDC10A" w14:textId="52AFD339" w:rsidR="00157D6A" w:rsidRDefault="00157D6A" w:rsidP="00157D6A">
      <w:pPr>
        <w:pStyle w:val="Heading2"/>
      </w:pPr>
      <w:r>
        <w:t>Ground Rules</w:t>
      </w:r>
    </w:p>
    <w:p w14:paraId="684CA876" w14:textId="7AB28963" w:rsidR="00A477FA" w:rsidRDefault="00A477FA" w:rsidP="00E106DE">
      <w:pPr>
        <w:pStyle w:val="ListParagraph"/>
        <w:numPr>
          <w:ilvl w:val="0"/>
          <w:numId w:val="30"/>
        </w:numPr>
      </w:pPr>
      <w:r>
        <w:t>You may use HTML, CSS, Java</w:t>
      </w:r>
      <w:r w:rsidR="001A1B63">
        <w:t>S</w:t>
      </w:r>
      <w:r>
        <w:t xml:space="preserve">cript and </w:t>
      </w:r>
      <w:r w:rsidR="001A1B63">
        <w:t>jQuery</w:t>
      </w:r>
      <w:r>
        <w:t xml:space="preserve"> only</w:t>
      </w:r>
    </w:p>
    <w:p w14:paraId="4E2F6359" w14:textId="01A719CA" w:rsidR="00FA0242" w:rsidRDefault="00FA0242" w:rsidP="00E106DE">
      <w:pPr>
        <w:pStyle w:val="ListParagraph"/>
        <w:numPr>
          <w:ilvl w:val="0"/>
          <w:numId w:val="30"/>
        </w:numPr>
      </w:pPr>
      <w:r>
        <w:t>DO NOT look up how to do this online.</w:t>
      </w:r>
    </w:p>
    <w:p w14:paraId="65A6517D" w14:textId="0D196D5E" w:rsidR="009E0502" w:rsidRDefault="009E0502" w:rsidP="00E106DE">
      <w:pPr>
        <w:pStyle w:val="ListParagraph"/>
        <w:numPr>
          <w:ilvl w:val="0"/>
          <w:numId w:val="30"/>
        </w:numPr>
      </w:pPr>
      <w:r>
        <w:t>Use the techniques we reviewed in class and in the notes.</w:t>
      </w:r>
    </w:p>
    <w:p w14:paraId="256D3F0C" w14:textId="19CA26B1" w:rsidR="009E0502" w:rsidRDefault="009E0502" w:rsidP="00E106DE">
      <w:pPr>
        <w:pStyle w:val="ListParagraph"/>
        <w:numPr>
          <w:ilvl w:val="0"/>
          <w:numId w:val="30"/>
        </w:numPr>
      </w:pPr>
      <w:r>
        <w:t>You may host anywhere you want, but it must be online</w:t>
      </w:r>
      <w:r w:rsidR="00D4291D">
        <w:t>.</w:t>
      </w:r>
    </w:p>
    <w:p w14:paraId="4DC207BD" w14:textId="653457C3" w:rsidR="00356183" w:rsidRDefault="00A4484A" w:rsidP="00E106DE">
      <w:pPr>
        <w:pStyle w:val="ListParagraph"/>
        <w:numPr>
          <w:ilvl w:val="0"/>
          <w:numId w:val="30"/>
        </w:numPr>
      </w:pPr>
      <w:r>
        <w:t>You may add enhancements or variations after meeting the requirements.</w:t>
      </w:r>
    </w:p>
    <w:p w14:paraId="199ECCDF" w14:textId="733A956A" w:rsidR="00086644" w:rsidRDefault="00393D55" w:rsidP="007A34E9">
      <w:pPr>
        <w:pStyle w:val="Heading2"/>
      </w:pPr>
      <w:r>
        <w:br/>
      </w:r>
      <w:r w:rsidR="00671339">
        <w:t>Tasks for</w:t>
      </w:r>
      <w:r w:rsidR="00FF1F5E">
        <w:t xml:space="preserve"> </w:t>
      </w:r>
      <w:r w:rsidR="007D5767">
        <w:t>this week</w:t>
      </w:r>
      <w:r w:rsidR="00862B95">
        <w:t>:</w:t>
      </w:r>
    </w:p>
    <w:p w14:paraId="1091D8FE" w14:textId="1BAB6C61" w:rsidR="00ED67A9" w:rsidRDefault="00D50B2E" w:rsidP="004D6CB5">
      <w:pPr>
        <w:pStyle w:val="Heading2"/>
        <w:ind w:left="720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 w:rsidRPr="004D6CB5">
        <w:rPr>
          <w:rFonts w:asciiTheme="minorHAnsi" w:eastAsiaTheme="minorHAnsi" w:hAnsiTheme="minorHAnsi" w:cstheme="minorBidi"/>
          <w:color w:val="404040" w:themeColor="text1" w:themeTint="BF"/>
        </w:rPr>
        <w:t xml:space="preserve">Version </w:t>
      </w:r>
      <w:r w:rsidR="008E4997" w:rsidRPr="004D6CB5">
        <w:rPr>
          <w:rFonts w:asciiTheme="minorHAnsi" w:eastAsiaTheme="minorHAnsi" w:hAnsiTheme="minorHAnsi" w:cstheme="minorBidi"/>
          <w:color w:val="404040" w:themeColor="text1" w:themeTint="BF"/>
        </w:rPr>
        <w:t>1</w:t>
      </w:r>
      <w:r w:rsidRPr="004D6CB5">
        <w:rPr>
          <w:rFonts w:asciiTheme="minorHAnsi" w:eastAsiaTheme="minorHAnsi" w:hAnsiTheme="minorHAnsi" w:cstheme="minorBidi"/>
          <w:color w:val="404040" w:themeColor="text1" w:themeTint="BF"/>
        </w:rPr>
        <w:t>:</w:t>
      </w:r>
      <w:r w:rsidR="008E4997" w:rsidRPr="004D6CB5">
        <w:rPr>
          <w:rFonts w:asciiTheme="minorHAnsi" w:eastAsiaTheme="minorHAnsi" w:hAnsiTheme="minorHAnsi" w:cstheme="minorBidi"/>
          <w:color w:val="404040" w:themeColor="text1" w:themeTint="BF"/>
        </w:rPr>
        <w:t xml:space="preserve"> ttt1.html</w:t>
      </w: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br/>
      </w:r>
      <w:r w:rsidR="005C6CDD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Build </w:t>
      </w:r>
      <w:r w:rsidR="0067133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a</w:t>
      </w:r>
      <w:r w:rsidR="005C6CDD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tic tac toe board using HTML,</w:t>
      </w:r>
      <w:r w:rsidR="0067133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</w:t>
      </w:r>
      <w:r w:rsidR="005C6CDD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CSS</w:t>
      </w:r>
      <w:r w:rsidR="00CC3117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.  </w:t>
      </w:r>
      <w:r w:rsidR="0073411C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Add CSS as needed to create the 3 x 3 grid of squares. </w:t>
      </w:r>
      <w:r w:rsidR="00A06077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Each square should be </w:t>
      </w:r>
      <w:r w:rsidR="00241FE1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a &lt;div&gt; element.  </w:t>
      </w:r>
    </w:p>
    <w:p w14:paraId="358DF832" w14:textId="11B134FC" w:rsidR="00ED67A9" w:rsidRDefault="00ED67A9" w:rsidP="00ED67A9">
      <w:pPr>
        <w:pStyle w:val="ListParagraph"/>
        <w:rPr>
          <w:b/>
          <w:bCs/>
        </w:rPr>
      </w:pPr>
      <w:r>
        <w:t>The squares should end up looking similar to this- note that these are 100px by 100px with a 5px margin</w:t>
      </w:r>
      <w:r>
        <w:br/>
      </w:r>
      <w:r>
        <w:br/>
      </w:r>
      <w:r w:rsidRPr="00F52575">
        <w:rPr>
          <w:noProof/>
        </w:rPr>
        <w:drawing>
          <wp:inline distT="0" distB="0" distL="0" distR="0" wp14:anchorId="6D80575A" wp14:editId="6FA4089C">
            <wp:extent cx="1856647" cy="1790700"/>
            <wp:effectExtent l="0" t="0" r="0" b="0"/>
            <wp:docPr id="1249153478" name="Picture 1" descr="A grid of squares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53478" name="Picture 1" descr="A grid of squares with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314" cy="17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2AA2" w14:textId="2B429D01" w:rsidR="001C5B9B" w:rsidRDefault="00AE024F" w:rsidP="004B127C">
      <w:pPr>
        <w:pStyle w:val="Heading2"/>
        <w:numPr>
          <w:ilvl w:val="0"/>
          <w:numId w:val="31"/>
        </w:num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Hard code </w:t>
      </w:r>
      <w:r w:rsidR="00703EA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two</w:t>
      </w:r>
      <w:r w:rsidR="00CC3117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X</w:t>
      </w:r>
      <w:r w:rsidR="00703EA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’s</w:t>
      </w:r>
      <w:r w:rsidR="00CC3117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</w:t>
      </w:r>
      <w:r w:rsidR="00703EA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and one</w:t>
      </w:r>
      <w:r w:rsidR="00CC3117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O </w:t>
      </w:r>
      <w:r w:rsidR="00703EA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in 3 different</w:t>
      </w:r>
      <w:r w:rsidR="00CC3117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square</w:t>
      </w:r>
      <w:r w:rsidR="00703EA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s of your choice</w:t>
      </w:r>
      <w:r w:rsidR="0073411C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.  This will help you to </w:t>
      </w:r>
      <w:r w:rsidR="00CC3117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get the position</w:t>
      </w:r>
      <w:r w:rsidR="0073411C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and </w:t>
      </w:r>
      <w:r w:rsidR="00CC3117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siz</w:t>
      </w:r>
      <w:r w:rsidR="0073411C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ing</w:t>
      </w:r>
      <w:r w:rsidR="00CC3117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of the X’s and O’s correct.</w:t>
      </w: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 </w:t>
      </w:r>
    </w:p>
    <w:p w14:paraId="1C23D45C" w14:textId="55511D13" w:rsidR="00C012CC" w:rsidRPr="008C4D10" w:rsidRDefault="008C4D10" w:rsidP="00C012CC">
      <w:pPr>
        <w:pStyle w:val="Heading2"/>
        <w:numPr>
          <w:ilvl w:val="0"/>
          <w:numId w:val="31"/>
        </w:num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Add CSS </w:t>
      </w:r>
      <w:r w:rsidRPr="008C4D1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to change the background of any square when you hover over it.</w:t>
      </w:r>
      <w:r>
        <w:br/>
      </w:r>
      <w:r w:rsidR="0073411C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Note that t</w:t>
      </w:r>
      <w:r w:rsidR="00966A51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he CSS should be an inter</w:t>
      </w:r>
      <w:r w:rsidR="00506B2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nal style sheet.</w:t>
      </w:r>
    </w:p>
    <w:p w14:paraId="7A05984E" w14:textId="30E079E7" w:rsidR="00671339" w:rsidRPr="004B127C" w:rsidRDefault="00671339" w:rsidP="004B127C">
      <w:pPr>
        <w:pStyle w:val="Heading2"/>
        <w:numPr>
          <w:ilvl w:val="1"/>
          <w:numId w:val="31"/>
        </w:num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 w:rsidRPr="004B127C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Save as </w:t>
      </w:r>
      <w:r w:rsidR="00BE3E6F" w:rsidRPr="004B127C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ttt1.html</w:t>
      </w:r>
      <w:r w:rsidR="004B127C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br/>
      </w:r>
    </w:p>
    <w:p w14:paraId="3F3734FB" w14:textId="77777777" w:rsidR="00AD32A4" w:rsidRDefault="00AD32A4">
      <w:r>
        <w:br w:type="page"/>
      </w:r>
    </w:p>
    <w:p w14:paraId="47661A46" w14:textId="29CE8698" w:rsidR="00AD32A4" w:rsidRPr="00AD32A4" w:rsidRDefault="00AD32A4" w:rsidP="00362C17">
      <w:pPr>
        <w:ind w:left="360"/>
        <w:rPr>
          <w:b/>
          <w:bCs/>
        </w:rPr>
      </w:pPr>
      <w:r w:rsidRPr="00AD32A4">
        <w:rPr>
          <w:b/>
          <w:bCs/>
        </w:rPr>
        <w:lastRenderedPageBreak/>
        <w:t>Version 1: ttt</w:t>
      </w:r>
      <w:r>
        <w:rPr>
          <w:b/>
          <w:bCs/>
        </w:rPr>
        <w:t>2</w:t>
      </w:r>
      <w:r w:rsidRPr="00AD32A4">
        <w:rPr>
          <w:b/>
          <w:bCs/>
        </w:rPr>
        <w:t>.html</w:t>
      </w:r>
      <w:r w:rsidRPr="00AD32A4">
        <w:rPr>
          <w:b/>
          <w:bCs/>
        </w:rPr>
        <w:t xml:space="preserve"> </w:t>
      </w:r>
    </w:p>
    <w:p w14:paraId="252CB0B1" w14:textId="27F5076D" w:rsidR="00A86CC7" w:rsidRDefault="00965AF4" w:rsidP="00362C17">
      <w:pPr>
        <w:ind w:left="360"/>
      </w:pPr>
      <w:r>
        <w:t>R</w:t>
      </w:r>
      <w:r w:rsidR="00CC3117">
        <w:t xml:space="preserve">edo </w:t>
      </w:r>
      <w:r>
        <w:t>ttt1 using</w:t>
      </w:r>
      <w:r w:rsidR="00AE024F">
        <w:t xml:space="preserve"> </w:t>
      </w:r>
      <w:r w:rsidR="00EB7B1D">
        <w:t xml:space="preserve">the following </w:t>
      </w:r>
      <w:r w:rsidR="00C837D5">
        <w:t>Java</w:t>
      </w:r>
      <w:r w:rsidR="001A1B63">
        <w:t>S</w:t>
      </w:r>
      <w:r w:rsidR="00C837D5">
        <w:t xml:space="preserve">cript </w:t>
      </w:r>
      <w:r w:rsidR="00EB7B1D">
        <w:t>code</w:t>
      </w:r>
      <w:r w:rsidR="00C837D5">
        <w:t xml:space="preserve"> to </w:t>
      </w:r>
      <w:r w:rsidR="00241FE1">
        <w:t>create the &lt;div&gt;’s</w:t>
      </w:r>
      <w:r w:rsidR="00C012CC">
        <w:t>.</w:t>
      </w:r>
      <w:r w:rsidR="00966A51">
        <w:t xml:space="preserve"> You </w:t>
      </w:r>
      <w:r w:rsidR="00A86CC7">
        <w:t>will likely need to adjust your</w:t>
      </w:r>
      <w:r w:rsidR="008C4D10">
        <w:t xml:space="preserve"> CSS</w:t>
      </w:r>
      <w:r w:rsidR="00966A51">
        <w:t>.</w:t>
      </w:r>
      <w:r w:rsidR="000768C3">
        <w:t xml:space="preserve"> (NOTE – you may not change this code)</w:t>
      </w:r>
    </w:p>
    <w:p w14:paraId="78749C15" w14:textId="5C6711B3" w:rsidR="00CB37C1" w:rsidRDefault="00E731A3" w:rsidP="00A86CC7">
      <w:pPr>
        <w:ind w:left="720"/>
        <w:rPr>
          <w:rFonts w:ascii="Courier New" w:hAnsi="Courier New" w:cs="Courier New"/>
        </w:rPr>
      </w:pPr>
      <w:r>
        <w:br/>
      </w:r>
      <w:r w:rsidR="00863C97" w:rsidRPr="00863C97">
        <w:rPr>
          <w:rFonts w:ascii="Courier New" w:hAnsi="Courier New" w:cs="Courier New"/>
        </w:rPr>
        <w:t>const NUM_SQUARES = 9</w:t>
      </w:r>
      <w:r w:rsidR="00CB37C1">
        <w:rPr>
          <w:rFonts w:ascii="Courier New" w:hAnsi="Courier New" w:cs="Courier New"/>
        </w:rPr>
        <w:t>;</w:t>
      </w:r>
    </w:p>
    <w:p w14:paraId="54E8CE32" w14:textId="3ABCCF97" w:rsidR="00362C17" w:rsidRPr="00362C17" w:rsidRDefault="00362C17" w:rsidP="00A86CC7">
      <w:pPr>
        <w:ind w:left="720"/>
        <w:rPr>
          <w:rFonts w:ascii="Courier New" w:hAnsi="Courier New" w:cs="Courier New"/>
        </w:rPr>
      </w:pPr>
      <w:r w:rsidRPr="00362C17">
        <w:rPr>
          <w:rFonts w:ascii="Courier New" w:hAnsi="Courier New" w:cs="Courier New"/>
        </w:rPr>
        <w:t>for (i=0; i&lt;NUM_SQUARES; i++)</w:t>
      </w:r>
    </w:p>
    <w:p w14:paraId="023B3EF1" w14:textId="77777777" w:rsidR="00362C17" w:rsidRPr="00362C17" w:rsidRDefault="00362C17" w:rsidP="00A86CC7">
      <w:pPr>
        <w:ind w:left="720"/>
        <w:rPr>
          <w:rFonts w:ascii="Courier New" w:hAnsi="Courier New" w:cs="Courier New"/>
        </w:rPr>
      </w:pPr>
      <w:r w:rsidRPr="00362C17">
        <w:rPr>
          <w:rFonts w:ascii="Courier New" w:hAnsi="Courier New" w:cs="Courier New"/>
        </w:rPr>
        <w:t>{</w:t>
      </w:r>
    </w:p>
    <w:p w14:paraId="35EA50CF" w14:textId="77777777" w:rsidR="00362C17" w:rsidRPr="00362C17" w:rsidRDefault="00362C17" w:rsidP="00A86CC7">
      <w:pPr>
        <w:ind w:left="720"/>
        <w:rPr>
          <w:rFonts w:ascii="Courier New" w:hAnsi="Courier New" w:cs="Courier New"/>
        </w:rPr>
      </w:pPr>
      <w:r w:rsidRPr="00362C17">
        <w:rPr>
          <w:rFonts w:ascii="Courier New" w:hAnsi="Courier New" w:cs="Courier New"/>
        </w:rPr>
        <w:t xml:space="preserve">    id = "sq"+i;</w:t>
      </w:r>
    </w:p>
    <w:p w14:paraId="792AE3F3" w14:textId="791EEC72" w:rsidR="00362C17" w:rsidRPr="00362C17" w:rsidRDefault="00362C17" w:rsidP="00A86CC7">
      <w:pPr>
        <w:ind w:left="720"/>
        <w:rPr>
          <w:rFonts w:ascii="Courier New" w:hAnsi="Courier New" w:cs="Courier New"/>
        </w:rPr>
      </w:pPr>
      <w:r w:rsidRPr="00362C17">
        <w:rPr>
          <w:rFonts w:ascii="Courier New" w:hAnsi="Courier New" w:cs="Courier New"/>
        </w:rPr>
        <w:t xml:space="preserve">    document.write( "&lt;div class='square' id='" + id + "'&gt;&lt;/div&gt;" )</w:t>
      </w:r>
      <w:r w:rsidR="00CB37C1">
        <w:rPr>
          <w:rFonts w:ascii="Courier New" w:hAnsi="Courier New" w:cs="Courier New"/>
        </w:rPr>
        <w:t>;</w:t>
      </w:r>
    </w:p>
    <w:p w14:paraId="378C94EF" w14:textId="30228466" w:rsidR="00F52575" w:rsidRDefault="00362C17" w:rsidP="00ED67A9">
      <w:pPr>
        <w:ind w:left="720"/>
      </w:pPr>
      <w:r w:rsidRPr="00362C17">
        <w:rPr>
          <w:rFonts w:ascii="Courier New" w:hAnsi="Courier New" w:cs="Courier New"/>
        </w:rPr>
        <w:t>}</w:t>
      </w:r>
      <w:r w:rsidR="005F1BE7">
        <w:br/>
      </w:r>
    </w:p>
    <w:p w14:paraId="197C78AA" w14:textId="1B8980EA" w:rsidR="00B94CB1" w:rsidRDefault="00841378" w:rsidP="00574D65">
      <w:pPr>
        <w:pStyle w:val="ListParagraph"/>
        <w:numPr>
          <w:ilvl w:val="0"/>
          <w:numId w:val="31"/>
        </w:numPr>
      </w:pPr>
      <w:r>
        <w:t xml:space="preserve">Add a title </w:t>
      </w:r>
      <w:r w:rsidR="002550D1">
        <w:t>on</w:t>
      </w:r>
      <w:r>
        <w:t xml:space="preserve"> the page </w:t>
      </w:r>
      <w:r w:rsidR="008C75A6">
        <w:t>above the squares</w:t>
      </w:r>
    </w:p>
    <w:p w14:paraId="18A9C999" w14:textId="3A928F34" w:rsidR="00D66714" w:rsidRDefault="00B94CB1" w:rsidP="00574D65">
      <w:pPr>
        <w:pStyle w:val="ListParagraph"/>
        <w:numPr>
          <w:ilvl w:val="0"/>
          <w:numId w:val="31"/>
        </w:numPr>
      </w:pPr>
      <w:r>
        <w:t xml:space="preserve">Add </w:t>
      </w:r>
      <w:r w:rsidR="00841378">
        <w:t xml:space="preserve">a </w:t>
      </w:r>
      <w:r w:rsidR="00227A14">
        <w:t>&lt;div&gt; section</w:t>
      </w:r>
      <w:r w:rsidR="00733E6C">
        <w:t xml:space="preserve"> </w:t>
      </w:r>
      <w:r w:rsidR="00841378">
        <w:t>to indicate whether it is X’s turn or O’s turn</w:t>
      </w:r>
      <w:r>
        <w:t xml:space="preserve"> – put a border around it so that </w:t>
      </w:r>
      <w:r w:rsidR="008C75A6">
        <w:t>we can see its placement</w:t>
      </w:r>
    </w:p>
    <w:p w14:paraId="1F056525" w14:textId="2BB9404A" w:rsidR="008C75A6" w:rsidRDefault="00D66714" w:rsidP="008C75A6">
      <w:pPr>
        <w:pStyle w:val="ListParagraph"/>
        <w:numPr>
          <w:ilvl w:val="0"/>
          <w:numId w:val="31"/>
        </w:numPr>
      </w:pPr>
      <w:r>
        <w:t>Add a</w:t>
      </w:r>
      <w:r w:rsidR="00227A14">
        <w:t>nother</w:t>
      </w:r>
      <w:r>
        <w:t xml:space="preserve"> &lt;div&gt; </w:t>
      </w:r>
      <w:r w:rsidR="00227A14">
        <w:t xml:space="preserve">section </w:t>
      </w:r>
      <w:r>
        <w:t>on the page to display a win condition (you will use this next week)</w:t>
      </w:r>
      <w:r w:rsidR="008C75A6">
        <w:t xml:space="preserve"> – put a border around it so that we can see its placement</w:t>
      </w:r>
    </w:p>
    <w:p w14:paraId="0CE22E9B" w14:textId="49FA09B8" w:rsidR="00495D88" w:rsidRDefault="00B976B0" w:rsidP="008C75A6">
      <w:pPr>
        <w:pStyle w:val="ListParagraph"/>
        <w:numPr>
          <w:ilvl w:val="0"/>
          <w:numId w:val="31"/>
        </w:numPr>
      </w:pPr>
      <w:r>
        <w:t xml:space="preserve">Use Javascript to place </w:t>
      </w:r>
      <w:r w:rsidR="008909FA">
        <w:t>2 X’s and one O in the sale position you had them in ttt1</w:t>
      </w:r>
    </w:p>
    <w:p w14:paraId="16FA758A" w14:textId="2D0603ED" w:rsidR="00BE3E6F" w:rsidRDefault="00506B29" w:rsidP="008C75A6">
      <w:pPr>
        <w:pStyle w:val="ListParagraph"/>
      </w:pPr>
      <w:r>
        <w:br/>
      </w:r>
    </w:p>
    <w:p w14:paraId="38E8FC44" w14:textId="3261CB40" w:rsidR="00C837D5" w:rsidRDefault="004B127C" w:rsidP="00BE3E6F">
      <w:pPr>
        <w:pStyle w:val="ListParagraph"/>
        <w:numPr>
          <w:ilvl w:val="1"/>
          <w:numId w:val="31"/>
        </w:numPr>
      </w:pPr>
      <w:r>
        <w:t>Save as ttt2.html</w:t>
      </w:r>
      <w:r w:rsidR="00BE3E6F">
        <w:br/>
      </w:r>
    </w:p>
    <w:p w14:paraId="5011665C" w14:textId="737BDDBA" w:rsidR="00492CE7" w:rsidRDefault="00B353FF" w:rsidP="00492CE7">
      <w:pPr>
        <w:pStyle w:val="Heading2"/>
      </w:pPr>
      <w:r>
        <w:t xml:space="preserve">Next </w:t>
      </w:r>
      <w:r w:rsidR="007D5767">
        <w:t>week</w:t>
      </w:r>
      <w:r>
        <w:t xml:space="preserve"> we will add interactive functionality to make the game playable!</w:t>
      </w:r>
      <w:r w:rsidR="00492CE7">
        <w:t xml:space="preserve"> </w:t>
      </w:r>
    </w:p>
    <w:p w14:paraId="0992DC2F" w14:textId="77777777" w:rsidR="00B353FF" w:rsidRPr="00B353FF" w:rsidRDefault="00B353FF" w:rsidP="00B353FF"/>
    <w:p w14:paraId="174099E1" w14:textId="3106D2FA" w:rsidR="008F33BF" w:rsidRDefault="008F33BF" w:rsidP="008F33BF">
      <w:r w:rsidRPr="008F33BF">
        <w:rPr>
          <w:b/>
          <w:bCs/>
        </w:rPr>
        <w:t>Deliverables</w:t>
      </w:r>
      <w:r>
        <w:t xml:space="preserve">:  </w:t>
      </w:r>
      <w:r>
        <w:br/>
      </w:r>
      <w:r>
        <w:br/>
        <w:t xml:space="preserve">ttt1.html and ttt2.html along with the URL </w:t>
      </w:r>
      <w:r w:rsidRPr="008F33BF">
        <w:rPr>
          <w:b/>
          <w:bCs/>
          <w:i/>
          <w:iCs/>
        </w:rPr>
        <w:t>online</w:t>
      </w:r>
      <w:r>
        <w:t xml:space="preserve"> for each.  </w:t>
      </w:r>
    </w:p>
    <w:p w14:paraId="18B7ED43" w14:textId="4C29244E" w:rsidR="008C64AE" w:rsidRDefault="008F33BF" w:rsidP="00B353FF">
      <w:r>
        <w:t>Answer to q</w:t>
      </w:r>
      <w:r w:rsidR="00B353FF">
        <w:t xml:space="preserve">uestion:  </w:t>
      </w:r>
      <w:r w:rsidR="00C8648F">
        <w:t xml:space="preserve">Identify </w:t>
      </w:r>
      <w:r w:rsidR="00CD2832">
        <w:t>an area of CSS code you feel really good about – and indicate why.</w:t>
      </w:r>
    </w:p>
    <w:p w14:paraId="29869410" w14:textId="77777777" w:rsidR="00B353FF" w:rsidRDefault="00B353FF" w:rsidP="00B353FF"/>
    <w:p w14:paraId="20B6C608" w14:textId="5FBA8287" w:rsidR="00D74561" w:rsidRDefault="00D74561" w:rsidP="00D74561">
      <w:pPr>
        <w:pStyle w:val="Heading2"/>
      </w:pPr>
      <w:r>
        <w:t>Rubric</w:t>
      </w:r>
    </w:p>
    <w:p w14:paraId="14A97B9F" w14:textId="6A823FE3" w:rsidR="00D74561" w:rsidRPr="00D74561" w:rsidRDefault="004E2EE8" w:rsidP="00D74561">
      <w:r>
        <w:t>2</w:t>
      </w:r>
      <w:r w:rsidR="00902401">
        <w:t>0 points</w:t>
      </w:r>
      <w:r w:rsidR="00902401">
        <w:tab/>
      </w:r>
      <w:r w:rsidR="009B119F">
        <w:t xml:space="preserve">Creativity &amp; </w:t>
      </w:r>
      <w:r w:rsidR="00EF4725">
        <w:t>Effort</w:t>
      </w:r>
      <w:r w:rsidR="00F75F60">
        <w:br/>
      </w:r>
      <w:r w:rsidR="00FA62CF">
        <w:t>5</w:t>
      </w:r>
      <w:r w:rsidR="00BB47C8">
        <w:t>0</w:t>
      </w:r>
      <w:r w:rsidR="00902401">
        <w:t xml:space="preserve"> points</w:t>
      </w:r>
      <w:r w:rsidR="009B119F">
        <w:tab/>
        <w:t>Meets requirements</w:t>
      </w:r>
      <w:r w:rsidR="000B6BF1">
        <w:br/>
      </w:r>
      <w:r w:rsidR="00051002">
        <w:t>3</w:t>
      </w:r>
      <w:r w:rsidR="00BB47C8">
        <w:t>0</w:t>
      </w:r>
      <w:r w:rsidR="000B6BF1">
        <w:t xml:space="preserve"> points</w:t>
      </w:r>
      <w:r w:rsidR="000B6BF1">
        <w:tab/>
      </w:r>
      <w:r w:rsidR="009B119F">
        <w:t>Overall quality/</w:t>
      </w:r>
      <w:r w:rsidR="00BB47C8">
        <w:t>t</w:t>
      </w:r>
      <w:r w:rsidR="009B119F">
        <w:t>echnical proficiency</w:t>
      </w:r>
    </w:p>
    <w:sectPr w:rsidR="00D74561" w:rsidRPr="00D74561" w:rsidSect="00DD39D3">
      <w:footerReference w:type="default" r:id="rId9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70E14" w14:textId="77777777" w:rsidR="00AB4100" w:rsidRDefault="00AB4100">
      <w:pPr>
        <w:spacing w:after="0"/>
      </w:pPr>
      <w:r>
        <w:separator/>
      </w:r>
    </w:p>
  </w:endnote>
  <w:endnote w:type="continuationSeparator" w:id="0">
    <w:p w14:paraId="1B3269F6" w14:textId="77777777" w:rsidR="00AB4100" w:rsidRDefault="00AB41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F975A" w14:textId="77777777" w:rsidR="00AB4100" w:rsidRDefault="00AB4100">
      <w:pPr>
        <w:spacing w:after="0"/>
      </w:pPr>
      <w:r>
        <w:separator/>
      </w:r>
    </w:p>
  </w:footnote>
  <w:footnote w:type="continuationSeparator" w:id="0">
    <w:p w14:paraId="665CCD5A" w14:textId="77777777" w:rsidR="00AB4100" w:rsidRDefault="00AB41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E2BE2"/>
    <w:multiLevelType w:val="hybridMultilevel"/>
    <w:tmpl w:val="8E8E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13BB9"/>
    <w:multiLevelType w:val="hybridMultilevel"/>
    <w:tmpl w:val="F13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50B8E"/>
    <w:multiLevelType w:val="hybridMultilevel"/>
    <w:tmpl w:val="2FB8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96304"/>
    <w:multiLevelType w:val="hybridMultilevel"/>
    <w:tmpl w:val="BCF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961176">
    <w:abstractNumId w:val="9"/>
  </w:num>
  <w:num w:numId="2" w16cid:durableId="675304685">
    <w:abstractNumId w:val="26"/>
  </w:num>
  <w:num w:numId="3" w16cid:durableId="709649489">
    <w:abstractNumId w:val="28"/>
  </w:num>
  <w:num w:numId="4" w16cid:durableId="1586382389">
    <w:abstractNumId w:val="17"/>
  </w:num>
  <w:num w:numId="5" w16cid:durableId="1503355943">
    <w:abstractNumId w:val="17"/>
    <w:lvlOverride w:ilvl="0">
      <w:startOverride w:val="1"/>
    </w:lvlOverride>
  </w:num>
  <w:num w:numId="6" w16cid:durableId="1296909493">
    <w:abstractNumId w:val="7"/>
  </w:num>
  <w:num w:numId="7" w16cid:durableId="1431656004">
    <w:abstractNumId w:val="6"/>
  </w:num>
  <w:num w:numId="8" w16cid:durableId="1030685699">
    <w:abstractNumId w:val="5"/>
  </w:num>
  <w:num w:numId="9" w16cid:durableId="749426369">
    <w:abstractNumId w:val="4"/>
  </w:num>
  <w:num w:numId="10" w16cid:durableId="1907449752">
    <w:abstractNumId w:val="8"/>
  </w:num>
  <w:num w:numId="11" w16cid:durableId="1874533115">
    <w:abstractNumId w:val="3"/>
  </w:num>
  <w:num w:numId="12" w16cid:durableId="853687549">
    <w:abstractNumId w:val="2"/>
  </w:num>
  <w:num w:numId="13" w16cid:durableId="705640005">
    <w:abstractNumId w:val="1"/>
  </w:num>
  <w:num w:numId="14" w16cid:durableId="1439371532">
    <w:abstractNumId w:val="0"/>
  </w:num>
  <w:num w:numId="15" w16cid:durableId="1534995164">
    <w:abstractNumId w:val="16"/>
  </w:num>
  <w:num w:numId="16" w16cid:durableId="971251502">
    <w:abstractNumId w:val="18"/>
  </w:num>
  <w:num w:numId="17" w16cid:durableId="346489882">
    <w:abstractNumId w:val="13"/>
  </w:num>
  <w:num w:numId="18" w16cid:durableId="1466310993">
    <w:abstractNumId w:val="29"/>
  </w:num>
  <w:num w:numId="19" w16cid:durableId="715276428">
    <w:abstractNumId w:val="21"/>
  </w:num>
  <w:num w:numId="20" w16cid:durableId="313804017">
    <w:abstractNumId w:val="20"/>
  </w:num>
  <w:num w:numId="21" w16cid:durableId="1946813934">
    <w:abstractNumId w:val="23"/>
  </w:num>
  <w:num w:numId="22" w16cid:durableId="988554831">
    <w:abstractNumId w:val="10"/>
  </w:num>
  <w:num w:numId="23" w16cid:durableId="1165897562">
    <w:abstractNumId w:val="22"/>
  </w:num>
  <w:num w:numId="24" w16cid:durableId="15080837">
    <w:abstractNumId w:val="27"/>
  </w:num>
  <w:num w:numId="25" w16cid:durableId="946696312">
    <w:abstractNumId w:val="19"/>
  </w:num>
  <w:num w:numId="26" w16cid:durableId="1449542477">
    <w:abstractNumId w:val="11"/>
  </w:num>
  <w:num w:numId="27" w16cid:durableId="1239824333">
    <w:abstractNumId w:val="24"/>
  </w:num>
  <w:num w:numId="28" w16cid:durableId="998145611">
    <w:abstractNumId w:val="30"/>
  </w:num>
  <w:num w:numId="29" w16cid:durableId="1839615088">
    <w:abstractNumId w:val="14"/>
  </w:num>
  <w:num w:numId="30" w16cid:durableId="1264411529">
    <w:abstractNumId w:val="25"/>
  </w:num>
  <w:num w:numId="31" w16cid:durableId="2056720">
    <w:abstractNumId w:val="15"/>
  </w:num>
  <w:num w:numId="32" w16cid:durableId="16206483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0CF9"/>
    <w:rsid w:val="00011BA5"/>
    <w:rsid w:val="0001373F"/>
    <w:rsid w:val="00035142"/>
    <w:rsid w:val="00037C1A"/>
    <w:rsid w:val="000408A8"/>
    <w:rsid w:val="00043ADC"/>
    <w:rsid w:val="00046428"/>
    <w:rsid w:val="00051002"/>
    <w:rsid w:val="00052D90"/>
    <w:rsid w:val="00053BC9"/>
    <w:rsid w:val="000768C3"/>
    <w:rsid w:val="00086644"/>
    <w:rsid w:val="00091228"/>
    <w:rsid w:val="000A33B0"/>
    <w:rsid w:val="000A5041"/>
    <w:rsid w:val="000B6BF1"/>
    <w:rsid w:val="000D1CDA"/>
    <w:rsid w:val="000D4AC5"/>
    <w:rsid w:val="000E0BE9"/>
    <w:rsid w:val="000E4780"/>
    <w:rsid w:val="000E7097"/>
    <w:rsid w:val="000F7AA4"/>
    <w:rsid w:val="001140C2"/>
    <w:rsid w:val="00157D6A"/>
    <w:rsid w:val="001619C4"/>
    <w:rsid w:val="00170B8A"/>
    <w:rsid w:val="001A148C"/>
    <w:rsid w:val="001A1B63"/>
    <w:rsid w:val="001A5F04"/>
    <w:rsid w:val="001B03DD"/>
    <w:rsid w:val="001B11B7"/>
    <w:rsid w:val="001B3AEF"/>
    <w:rsid w:val="001C1A07"/>
    <w:rsid w:val="001C5B9B"/>
    <w:rsid w:val="001E1E51"/>
    <w:rsid w:val="001E3502"/>
    <w:rsid w:val="001E3AAC"/>
    <w:rsid w:val="00201103"/>
    <w:rsid w:val="00203499"/>
    <w:rsid w:val="00216B82"/>
    <w:rsid w:val="0022774A"/>
    <w:rsid w:val="00227A14"/>
    <w:rsid w:val="002365F2"/>
    <w:rsid w:val="0024197D"/>
    <w:rsid w:val="00241FE1"/>
    <w:rsid w:val="002465FC"/>
    <w:rsid w:val="0025172B"/>
    <w:rsid w:val="002550D1"/>
    <w:rsid w:val="00260F56"/>
    <w:rsid w:val="00271F16"/>
    <w:rsid w:val="002810DD"/>
    <w:rsid w:val="00290CC6"/>
    <w:rsid w:val="002954C9"/>
    <w:rsid w:val="002A08D0"/>
    <w:rsid w:val="002A5470"/>
    <w:rsid w:val="002B238F"/>
    <w:rsid w:val="002B3470"/>
    <w:rsid w:val="002C19CF"/>
    <w:rsid w:val="002E2F6C"/>
    <w:rsid w:val="002E7DCE"/>
    <w:rsid w:val="002F09A1"/>
    <w:rsid w:val="002F30E3"/>
    <w:rsid w:val="003236A1"/>
    <w:rsid w:val="00356183"/>
    <w:rsid w:val="00357FE1"/>
    <w:rsid w:val="00362C17"/>
    <w:rsid w:val="003661BB"/>
    <w:rsid w:val="003840A8"/>
    <w:rsid w:val="003858A9"/>
    <w:rsid w:val="00393D55"/>
    <w:rsid w:val="003B0391"/>
    <w:rsid w:val="003D7FB1"/>
    <w:rsid w:val="003E2D26"/>
    <w:rsid w:val="003E53CA"/>
    <w:rsid w:val="003E6EAE"/>
    <w:rsid w:val="003F343C"/>
    <w:rsid w:val="004131FB"/>
    <w:rsid w:val="00433F82"/>
    <w:rsid w:val="00443081"/>
    <w:rsid w:val="00443486"/>
    <w:rsid w:val="0047050B"/>
    <w:rsid w:val="00473BD4"/>
    <w:rsid w:val="00475E96"/>
    <w:rsid w:val="00476F85"/>
    <w:rsid w:val="00492006"/>
    <w:rsid w:val="00492CE7"/>
    <w:rsid w:val="00495093"/>
    <w:rsid w:val="00495D88"/>
    <w:rsid w:val="004A019C"/>
    <w:rsid w:val="004A4D73"/>
    <w:rsid w:val="004B127C"/>
    <w:rsid w:val="004B3A36"/>
    <w:rsid w:val="004D6CB5"/>
    <w:rsid w:val="004E2EE8"/>
    <w:rsid w:val="004F17E7"/>
    <w:rsid w:val="00506B29"/>
    <w:rsid w:val="00507161"/>
    <w:rsid w:val="005200C9"/>
    <w:rsid w:val="00532EAE"/>
    <w:rsid w:val="00540212"/>
    <w:rsid w:val="00544E8A"/>
    <w:rsid w:val="00552A5C"/>
    <w:rsid w:val="00553EE2"/>
    <w:rsid w:val="005702A4"/>
    <w:rsid w:val="005713F5"/>
    <w:rsid w:val="00574D65"/>
    <w:rsid w:val="0059569D"/>
    <w:rsid w:val="005A611F"/>
    <w:rsid w:val="005C6CDD"/>
    <w:rsid w:val="005D00D0"/>
    <w:rsid w:val="005D24DB"/>
    <w:rsid w:val="005D2E34"/>
    <w:rsid w:val="005F15E3"/>
    <w:rsid w:val="005F1BE7"/>
    <w:rsid w:val="0060335E"/>
    <w:rsid w:val="00626900"/>
    <w:rsid w:val="0063254A"/>
    <w:rsid w:val="00635885"/>
    <w:rsid w:val="00644C81"/>
    <w:rsid w:val="00645A75"/>
    <w:rsid w:val="006707EE"/>
    <w:rsid w:val="00671339"/>
    <w:rsid w:val="00682506"/>
    <w:rsid w:val="00695E2E"/>
    <w:rsid w:val="006A4149"/>
    <w:rsid w:val="006A5F05"/>
    <w:rsid w:val="006B4695"/>
    <w:rsid w:val="006C0EAF"/>
    <w:rsid w:val="006C3259"/>
    <w:rsid w:val="006D2C81"/>
    <w:rsid w:val="006D3A66"/>
    <w:rsid w:val="006F3CB5"/>
    <w:rsid w:val="006F7190"/>
    <w:rsid w:val="00703EA0"/>
    <w:rsid w:val="00715E0C"/>
    <w:rsid w:val="00726005"/>
    <w:rsid w:val="00733E6C"/>
    <w:rsid w:val="0073411C"/>
    <w:rsid w:val="00736AFD"/>
    <w:rsid w:val="00744AEB"/>
    <w:rsid w:val="00763449"/>
    <w:rsid w:val="0077264C"/>
    <w:rsid w:val="007824E9"/>
    <w:rsid w:val="00791676"/>
    <w:rsid w:val="007930CD"/>
    <w:rsid w:val="007A34E9"/>
    <w:rsid w:val="007B7483"/>
    <w:rsid w:val="007C5CF5"/>
    <w:rsid w:val="007C62D8"/>
    <w:rsid w:val="007D5767"/>
    <w:rsid w:val="007E0C3F"/>
    <w:rsid w:val="007E4E17"/>
    <w:rsid w:val="00821911"/>
    <w:rsid w:val="0082284B"/>
    <w:rsid w:val="00841378"/>
    <w:rsid w:val="008420D2"/>
    <w:rsid w:val="00855D2E"/>
    <w:rsid w:val="00855DE9"/>
    <w:rsid w:val="00862B95"/>
    <w:rsid w:val="00863C97"/>
    <w:rsid w:val="00865AAC"/>
    <w:rsid w:val="008774A1"/>
    <w:rsid w:val="00882E75"/>
    <w:rsid w:val="00883B4C"/>
    <w:rsid w:val="008909FA"/>
    <w:rsid w:val="00897784"/>
    <w:rsid w:val="008C2D4E"/>
    <w:rsid w:val="008C3F6F"/>
    <w:rsid w:val="008C4D10"/>
    <w:rsid w:val="008C64AE"/>
    <w:rsid w:val="008C72C4"/>
    <w:rsid w:val="008C75A6"/>
    <w:rsid w:val="008D416A"/>
    <w:rsid w:val="008E3D0A"/>
    <w:rsid w:val="008E4997"/>
    <w:rsid w:val="008F33BF"/>
    <w:rsid w:val="00902401"/>
    <w:rsid w:val="00930B78"/>
    <w:rsid w:val="00933453"/>
    <w:rsid w:val="00935E82"/>
    <w:rsid w:val="009402D6"/>
    <w:rsid w:val="00943342"/>
    <w:rsid w:val="00945E24"/>
    <w:rsid w:val="00946D05"/>
    <w:rsid w:val="009550F6"/>
    <w:rsid w:val="009620E8"/>
    <w:rsid w:val="00965AF4"/>
    <w:rsid w:val="00966A51"/>
    <w:rsid w:val="00972AE7"/>
    <w:rsid w:val="00984E83"/>
    <w:rsid w:val="00986D1B"/>
    <w:rsid w:val="009A31FB"/>
    <w:rsid w:val="009B119F"/>
    <w:rsid w:val="009B2F5C"/>
    <w:rsid w:val="009D1E5C"/>
    <w:rsid w:val="009D3D78"/>
    <w:rsid w:val="009E0502"/>
    <w:rsid w:val="009E2CFD"/>
    <w:rsid w:val="009E337C"/>
    <w:rsid w:val="009E5D25"/>
    <w:rsid w:val="009F4168"/>
    <w:rsid w:val="00A06077"/>
    <w:rsid w:val="00A16A0F"/>
    <w:rsid w:val="00A17284"/>
    <w:rsid w:val="00A4484A"/>
    <w:rsid w:val="00A477FA"/>
    <w:rsid w:val="00A50242"/>
    <w:rsid w:val="00A50C86"/>
    <w:rsid w:val="00A665E2"/>
    <w:rsid w:val="00A66C39"/>
    <w:rsid w:val="00A67D06"/>
    <w:rsid w:val="00A73F87"/>
    <w:rsid w:val="00A7421E"/>
    <w:rsid w:val="00A83F1D"/>
    <w:rsid w:val="00A8484A"/>
    <w:rsid w:val="00A8644E"/>
    <w:rsid w:val="00A86CC7"/>
    <w:rsid w:val="00AA7080"/>
    <w:rsid w:val="00AB4100"/>
    <w:rsid w:val="00AC5DDE"/>
    <w:rsid w:val="00AD1368"/>
    <w:rsid w:val="00AD32A4"/>
    <w:rsid w:val="00AE024F"/>
    <w:rsid w:val="00AE24A9"/>
    <w:rsid w:val="00AE54F8"/>
    <w:rsid w:val="00AE5FA3"/>
    <w:rsid w:val="00B068D7"/>
    <w:rsid w:val="00B15429"/>
    <w:rsid w:val="00B24390"/>
    <w:rsid w:val="00B33B7E"/>
    <w:rsid w:val="00B353FF"/>
    <w:rsid w:val="00B4621A"/>
    <w:rsid w:val="00B533F2"/>
    <w:rsid w:val="00B53D1F"/>
    <w:rsid w:val="00B55513"/>
    <w:rsid w:val="00B57049"/>
    <w:rsid w:val="00B63B3D"/>
    <w:rsid w:val="00B766DC"/>
    <w:rsid w:val="00B84BF3"/>
    <w:rsid w:val="00B85349"/>
    <w:rsid w:val="00B94CB1"/>
    <w:rsid w:val="00B96BA5"/>
    <w:rsid w:val="00B976B0"/>
    <w:rsid w:val="00BA5A96"/>
    <w:rsid w:val="00BB47C8"/>
    <w:rsid w:val="00BC62B0"/>
    <w:rsid w:val="00BD26D2"/>
    <w:rsid w:val="00BE3E6F"/>
    <w:rsid w:val="00BE75F9"/>
    <w:rsid w:val="00C012CC"/>
    <w:rsid w:val="00C10005"/>
    <w:rsid w:val="00C237C5"/>
    <w:rsid w:val="00C328E2"/>
    <w:rsid w:val="00C63DF5"/>
    <w:rsid w:val="00C67EFD"/>
    <w:rsid w:val="00C70C09"/>
    <w:rsid w:val="00C837D5"/>
    <w:rsid w:val="00C8648F"/>
    <w:rsid w:val="00C86F7C"/>
    <w:rsid w:val="00C95932"/>
    <w:rsid w:val="00CA06E7"/>
    <w:rsid w:val="00CA7742"/>
    <w:rsid w:val="00CB37C1"/>
    <w:rsid w:val="00CC0C25"/>
    <w:rsid w:val="00CC3117"/>
    <w:rsid w:val="00CC4F6A"/>
    <w:rsid w:val="00CD0A61"/>
    <w:rsid w:val="00CD2832"/>
    <w:rsid w:val="00CF190A"/>
    <w:rsid w:val="00D12B12"/>
    <w:rsid w:val="00D37A7E"/>
    <w:rsid w:val="00D4291D"/>
    <w:rsid w:val="00D50B2E"/>
    <w:rsid w:val="00D66714"/>
    <w:rsid w:val="00D74561"/>
    <w:rsid w:val="00DA3792"/>
    <w:rsid w:val="00DA7D2B"/>
    <w:rsid w:val="00DC3CDF"/>
    <w:rsid w:val="00DD39D3"/>
    <w:rsid w:val="00DE035F"/>
    <w:rsid w:val="00DF3E8C"/>
    <w:rsid w:val="00E055DA"/>
    <w:rsid w:val="00E106DE"/>
    <w:rsid w:val="00E20D0C"/>
    <w:rsid w:val="00E31538"/>
    <w:rsid w:val="00E72407"/>
    <w:rsid w:val="00E731A3"/>
    <w:rsid w:val="00E83FD9"/>
    <w:rsid w:val="00EB7B1D"/>
    <w:rsid w:val="00ED67A9"/>
    <w:rsid w:val="00ED79DD"/>
    <w:rsid w:val="00EE25E4"/>
    <w:rsid w:val="00EE2D87"/>
    <w:rsid w:val="00EE6199"/>
    <w:rsid w:val="00EF4725"/>
    <w:rsid w:val="00EF52E9"/>
    <w:rsid w:val="00F0264E"/>
    <w:rsid w:val="00F47AF3"/>
    <w:rsid w:val="00F47CEF"/>
    <w:rsid w:val="00F52575"/>
    <w:rsid w:val="00F637B5"/>
    <w:rsid w:val="00F649AF"/>
    <w:rsid w:val="00F75F60"/>
    <w:rsid w:val="00F7755C"/>
    <w:rsid w:val="00F90E06"/>
    <w:rsid w:val="00FA0242"/>
    <w:rsid w:val="00FA62CF"/>
    <w:rsid w:val="00FB092A"/>
    <w:rsid w:val="00FC2571"/>
    <w:rsid w:val="00FE756F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151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114</cp:revision>
  <cp:lastPrinted>2022-02-03T22:12:00Z</cp:lastPrinted>
  <dcterms:created xsi:type="dcterms:W3CDTF">2022-02-03T20:39:00Z</dcterms:created>
  <dcterms:modified xsi:type="dcterms:W3CDTF">2025-02-01T20:19:00Z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