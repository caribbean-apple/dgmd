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3517BEF7" w:rsidR="00645A75" w:rsidRPr="000A33B0" w:rsidRDefault="00986D1B" w:rsidP="000A33B0">
      <w:pPr>
        <w:pStyle w:val="Title"/>
        <w:ind w:left="2880"/>
        <w:rPr>
          <w:sz w:val="36"/>
          <w:szCs w:val="36"/>
        </w:rPr>
      </w:pPr>
      <w:r w:rsidRPr="00D7456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F3C94F9" wp14:editId="53C946C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33044" cy="8458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044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561">
        <w:rPr>
          <w:sz w:val="32"/>
          <w:szCs w:val="32"/>
        </w:rPr>
        <w:t>DGMD E-2</w:t>
      </w:r>
      <w:r w:rsidR="0060335E">
        <w:rPr>
          <w:sz w:val="32"/>
          <w:szCs w:val="32"/>
        </w:rPr>
        <w:t>8</w:t>
      </w:r>
      <w:r w:rsidRPr="00D74561">
        <w:rPr>
          <w:sz w:val="32"/>
          <w:szCs w:val="32"/>
        </w:rPr>
        <w:br/>
      </w:r>
      <w:r w:rsidR="0060335E">
        <w:rPr>
          <w:sz w:val="32"/>
          <w:szCs w:val="32"/>
        </w:rPr>
        <w:t>Developing Single Page Web Applications</w:t>
      </w:r>
      <w:r w:rsidR="007E4E17" w:rsidRPr="000A33B0">
        <w:rPr>
          <w:sz w:val="36"/>
          <w:szCs w:val="36"/>
        </w:rPr>
        <w:br/>
      </w:r>
      <w:r w:rsidR="00D74561" w:rsidRPr="00D74561">
        <w:rPr>
          <w:color w:val="auto"/>
          <w:sz w:val="36"/>
          <w:szCs w:val="36"/>
        </w:rPr>
        <w:t>Assignment</w:t>
      </w:r>
      <w:r w:rsidR="003840A8">
        <w:rPr>
          <w:color w:val="auto"/>
          <w:sz w:val="36"/>
          <w:szCs w:val="36"/>
        </w:rPr>
        <w:t xml:space="preserve"> </w:t>
      </w:r>
      <w:r w:rsidR="000A5041">
        <w:rPr>
          <w:color w:val="auto"/>
          <w:sz w:val="36"/>
          <w:szCs w:val="36"/>
        </w:rPr>
        <w:t>2</w:t>
      </w:r>
      <w:r w:rsidR="00A5703C">
        <w:rPr>
          <w:color w:val="auto"/>
          <w:sz w:val="36"/>
          <w:szCs w:val="36"/>
        </w:rPr>
        <w:t>b</w:t>
      </w:r>
      <w:r w:rsidR="003840A8">
        <w:rPr>
          <w:color w:val="auto"/>
          <w:sz w:val="36"/>
          <w:szCs w:val="36"/>
        </w:rPr>
        <w:t xml:space="preserve">: </w:t>
      </w:r>
      <w:r w:rsidR="000A5041">
        <w:rPr>
          <w:color w:val="auto"/>
          <w:sz w:val="36"/>
          <w:szCs w:val="36"/>
        </w:rPr>
        <w:t>Tic Tac Toe</w:t>
      </w:r>
      <w:r w:rsidR="002D634B">
        <w:rPr>
          <w:color w:val="auto"/>
          <w:sz w:val="36"/>
          <w:szCs w:val="36"/>
        </w:rPr>
        <w:t xml:space="preserve"> part 2</w:t>
      </w:r>
    </w:p>
    <w:p w14:paraId="01FB7541" w14:textId="77777777" w:rsidR="000A33B0" w:rsidRDefault="000A33B0">
      <w:pPr>
        <w:pStyle w:val="Heading1"/>
      </w:pPr>
    </w:p>
    <w:p w14:paraId="4B20D781" w14:textId="2A971996" w:rsidR="00D74561" w:rsidRPr="00D74561" w:rsidRDefault="00D74561" w:rsidP="00D74561">
      <w:pPr>
        <w:pStyle w:val="Heading2"/>
      </w:pPr>
      <w:r w:rsidRPr="00D74561">
        <w:t>Summary</w:t>
      </w:r>
    </w:p>
    <w:p w14:paraId="14BBF433" w14:textId="4C89EF36" w:rsidR="00F0264E" w:rsidRDefault="002A5470" w:rsidP="00D74561">
      <w:r>
        <w:t xml:space="preserve">Your assignment is to </w:t>
      </w:r>
      <w:r w:rsidR="00956254">
        <w:t>continue</w:t>
      </w:r>
      <w:r w:rsidR="00C621E0">
        <w:t xml:space="preserve"> the</w:t>
      </w:r>
      <w:r>
        <w:t xml:space="preserve"> </w:t>
      </w:r>
      <w:r w:rsidR="002A08D0">
        <w:t xml:space="preserve">Tic Tac Toe </w:t>
      </w:r>
      <w:r w:rsidR="00C621E0">
        <w:t xml:space="preserve">game started last </w:t>
      </w:r>
      <w:r w:rsidR="00920103">
        <w:t>week.</w:t>
      </w:r>
    </w:p>
    <w:p w14:paraId="42BDC10A" w14:textId="52AFD339" w:rsidR="00157D6A" w:rsidRDefault="00157D6A" w:rsidP="00157D6A">
      <w:pPr>
        <w:pStyle w:val="Heading2"/>
      </w:pPr>
      <w:r>
        <w:t>Ground Rules</w:t>
      </w:r>
    </w:p>
    <w:p w14:paraId="684CA876" w14:textId="77777777" w:rsidR="00A477FA" w:rsidRDefault="00A477FA" w:rsidP="00E106DE">
      <w:pPr>
        <w:pStyle w:val="ListParagraph"/>
        <w:numPr>
          <w:ilvl w:val="0"/>
          <w:numId w:val="30"/>
        </w:numPr>
      </w:pPr>
      <w:r>
        <w:t xml:space="preserve">You may use HTML, CSS, 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JQuery</w:t>
      </w:r>
      <w:proofErr w:type="spellEnd"/>
      <w:r>
        <w:t xml:space="preserve"> only</w:t>
      </w:r>
    </w:p>
    <w:p w14:paraId="4E2F6359" w14:textId="3EDF17C1" w:rsidR="00FA0242" w:rsidRDefault="00FA0242" w:rsidP="00E106DE">
      <w:pPr>
        <w:pStyle w:val="ListParagraph"/>
        <w:numPr>
          <w:ilvl w:val="0"/>
          <w:numId w:val="30"/>
        </w:numPr>
      </w:pPr>
      <w:r>
        <w:t>DO NOT look up how to do this online.</w:t>
      </w:r>
    </w:p>
    <w:p w14:paraId="63B2257D" w14:textId="7EFA08C8" w:rsidR="00920103" w:rsidRDefault="00920103" w:rsidP="00E106DE">
      <w:pPr>
        <w:pStyle w:val="ListParagraph"/>
        <w:numPr>
          <w:ilvl w:val="0"/>
          <w:numId w:val="30"/>
        </w:numPr>
      </w:pPr>
      <w:r>
        <w:t>You must do each part as specified</w:t>
      </w:r>
      <w:r w:rsidR="008D1D7A">
        <w:t>.</w:t>
      </w:r>
    </w:p>
    <w:p w14:paraId="65A6517D" w14:textId="0D196D5E" w:rsidR="009E0502" w:rsidRDefault="009E0502" w:rsidP="00E106DE">
      <w:pPr>
        <w:pStyle w:val="ListParagraph"/>
        <w:numPr>
          <w:ilvl w:val="0"/>
          <w:numId w:val="30"/>
        </w:numPr>
      </w:pPr>
      <w:r>
        <w:t>Use the techniques we reviewed in class and in the notes.</w:t>
      </w:r>
    </w:p>
    <w:p w14:paraId="256D3F0C" w14:textId="19CA26B1" w:rsidR="009E0502" w:rsidRDefault="009E0502" w:rsidP="00E106DE">
      <w:pPr>
        <w:pStyle w:val="ListParagraph"/>
        <w:numPr>
          <w:ilvl w:val="0"/>
          <w:numId w:val="30"/>
        </w:numPr>
      </w:pPr>
      <w:r>
        <w:t>You may host anywhere you want, but it must be online</w:t>
      </w:r>
      <w:r w:rsidR="00D4291D">
        <w:t>.</w:t>
      </w:r>
    </w:p>
    <w:p w14:paraId="4DC207BD" w14:textId="653457C3" w:rsidR="00356183" w:rsidRDefault="00A4484A" w:rsidP="00E106DE">
      <w:pPr>
        <w:pStyle w:val="ListParagraph"/>
        <w:numPr>
          <w:ilvl w:val="0"/>
          <w:numId w:val="30"/>
        </w:numPr>
      </w:pPr>
      <w:r>
        <w:t>You may add enhancements or variations after meeting the requirements.</w:t>
      </w:r>
    </w:p>
    <w:p w14:paraId="199ECCDF" w14:textId="78F9CB46" w:rsidR="00086644" w:rsidRDefault="00393D55" w:rsidP="007A34E9">
      <w:pPr>
        <w:pStyle w:val="Heading2"/>
      </w:pPr>
      <w:r>
        <w:br/>
      </w:r>
      <w:r w:rsidR="00671339">
        <w:t>Task for</w:t>
      </w:r>
      <w:r w:rsidR="00FF1F5E">
        <w:t xml:space="preserve"> </w:t>
      </w:r>
      <w:r w:rsidR="007D5767">
        <w:t>this week</w:t>
      </w:r>
      <w:r w:rsidR="00A40881">
        <w:t>:</w:t>
      </w:r>
    </w:p>
    <w:p w14:paraId="0992DC2F" w14:textId="77777777" w:rsidR="00B353FF" w:rsidRDefault="00B353FF" w:rsidP="00B353FF"/>
    <w:p w14:paraId="19DA8AAD" w14:textId="2831B1F6" w:rsidR="008D1D7A" w:rsidRDefault="008D1D7A" w:rsidP="00B353FF">
      <w:r>
        <w:t>Copy ttt2.html to ttt3.html.  Add the following functionality.</w:t>
      </w:r>
    </w:p>
    <w:p w14:paraId="29BD4569" w14:textId="78F1D306" w:rsidR="008D1D7A" w:rsidRDefault="00D77994" w:rsidP="0065366F">
      <w:pPr>
        <w:pStyle w:val="ListParagraph"/>
        <w:numPr>
          <w:ilvl w:val="0"/>
          <w:numId w:val="34"/>
        </w:numPr>
      </w:pPr>
      <w:r>
        <w:t xml:space="preserve">Add an </w:t>
      </w:r>
      <w:r w:rsidR="00C86C39">
        <w:t xml:space="preserve">event handler for the &lt;div&gt;’s that represent the squares such that when you click in a </w:t>
      </w:r>
      <w:r w:rsidR="007E65E6">
        <w:t>square it will put an X in the square and a popup will display the number of the square where 0 is the first square up to 8 for the last square.  One event handler should be able to work for all s</w:t>
      </w:r>
      <w:r w:rsidR="00F53EB9">
        <w:t xml:space="preserve">quares.  Modify the previous </w:t>
      </w:r>
      <w:proofErr w:type="spellStart"/>
      <w:r w:rsidR="00F53EB9">
        <w:t>Javascript</w:t>
      </w:r>
      <w:proofErr w:type="spellEnd"/>
      <w:r w:rsidR="00F53EB9">
        <w:t xml:space="preserve"> as needed.</w:t>
      </w:r>
    </w:p>
    <w:p w14:paraId="516BDF49" w14:textId="77777777" w:rsidR="00FA43A8" w:rsidRDefault="00FA43A8" w:rsidP="00B353FF"/>
    <w:p w14:paraId="5FF4EE71" w14:textId="77777777" w:rsidR="00132892" w:rsidRDefault="00132892" w:rsidP="00132892">
      <w:r>
        <w:t>Copy ttt3.html to ttt4.html.  Add the following functionality.</w:t>
      </w:r>
    </w:p>
    <w:p w14:paraId="526C4F73" w14:textId="77777777" w:rsidR="00132892" w:rsidRDefault="00132892" w:rsidP="00132892">
      <w:pPr>
        <w:pStyle w:val="ListParagraph"/>
        <w:numPr>
          <w:ilvl w:val="0"/>
          <w:numId w:val="33"/>
        </w:numPr>
      </w:pPr>
      <w:r>
        <w:t xml:space="preserve">Alternate between X’s turn or O’s turn.  Put the appropriate symbol (X or O) in the square when clicked.  </w:t>
      </w:r>
    </w:p>
    <w:p w14:paraId="2030C5EC" w14:textId="77777777" w:rsidR="00132892" w:rsidRDefault="00132892" w:rsidP="00132892">
      <w:pPr>
        <w:pStyle w:val="ListParagraph"/>
        <w:numPr>
          <w:ilvl w:val="0"/>
          <w:numId w:val="33"/>
        </w:numPr>
      </w:pPr>
      <w:r>
        <w:t>Display whose turn it is in the div created previously.</w:t>
      </w:r>
    </w:p>
    <w:p w14:paraId="0A25ABBB" w14:textId="77777777" w:rsidR="00132892" w:rsidRDefault="00132892" w:rsidP="00132892">
      <w:pPr>
        <w:pStyle w:val="ListParagraph"/>
        <w:numPr>
          <w:ilvl w:val="0"/>
          <w:numId w:val="33"/>
        </w:numPr>
      </w:pPr>
      <w:r>
        <w:t>A square should not be allowed to be changed once an X or O is placed.</w:t>
      </w:r>
    </w:p>
    <w:p w14:paraId="6239D2DD" w14:textId="77777777" w:rsidR="00132892" w:rsidRDefault="00132892" w:rsidP="00132892">
      <w:pPr>
        <w:pStyle w:val="ListParagraph"/>
        <w:numPr>
          <w:ilvl w:val="0"/>
          <w:numId w:val="33"/>
        </w:numPr>
      </w:pPr>
      <w:r>
        <w:t>Randomly choose whether X or O will start.</w:t>
      </w:r>
    </w:p>
    <w:p w14:paraId="5F5B4F63" w14:textId="7398E81E" w:rsidR="00132892" w:rsidRDefault="00F450DD" w:rsidP="00132892">
      <w:r>
        <w:br/>
      </w:r>
      <w:r w:rsidR="00132892">
        <w:t xml:space="preserve">Note:  </w:t>
      </w:r>
      <w:r>
        <w:t>for both ttt3</w:t>
      </w:r>
      <w:r w:rsidR="003E2251">
        <w:t xml:space="preserve"> and ttt4, </w:t>
      </w:r>
      <w:r w:rsidR="00132892">
        <w:t xml:space="preserve">the board should be constructed with </w:t>
      </w:r>
      <w:r w:rsidR="003E2251">
        <w:t xml:space="preserve">the </w:t>
      </w:r>
      <w:r w:rsidR="00132892">
        <w:t>JavaScript loop</w:t>
      </w:r>
      <w:r w:rsidR="003E2251">
        <w:t xml:space="preserve"> provided </w:t>
      </w:r>
      <w:r w:rsidR="00132892">
        <w:t>in ttt2.</w:t>
      </w:r>
    </w:p>
    <w:p w14:paraId="294F3D71" w14:textId="77777777" w:rsidR="00132892" w:rsidRDefault="00132892" w:rsidP="00B353FF"/>
    <w:p w14:paraId="174099E1" w14:textId="618A5D09" w:rsidR="008F33BF" w:rsidRDefault="008F33BF" w:rsidP="008F33BF">
      <w:r w:rsidRPr="008F33BF">
        <w:rPr>
          <w:b/>
          <w:bCs/>
        </w:rPr>
        <w:t>Deliverables</w:t>
      </w:r>
      <w:r>
        <w:t xml:space="preserve">:  </w:t>
      </w:r>
      <w:r>
        <w:br/>
      </w:r>
      <w:r>
        <w:br/>
        <w:t>ttt1</w:t>
      </w:r>
      <w:r w:rsidR="004A0A45">
        <w:t>3</w:t>
      </w:r>
      <w:r>
        <w:t>.html</w:t>
      </w:r>
      <w:r w:rsidR="00132892">
        <w:t>/ttt4.html</w:t>
      </w:r>
      <w:r>
        <w:t xml:space="preserve"> along with the URL</w:t>
      </w:r>
      <w:r w:rsidR="00132892">
        <w:t>’s</w:t>
      </w:r>
      <w:r>
        <w:t xml:space="preserve"> </w:t>
      </w:r>
      <w:r w:rsidRPr="008F33BF">
        <w:rPr>
          <w:b/>
          <w:bCs/>
          <w:i/>
          <w:iCs/>
        </w:rPr>
        <w:t>online</w:t>
      </w:r>
      <w:r>
        <w:t xml:space="preserve"> </w:t>
      </w:r>
    </w:p>
    <w:p w14:paraId="29FDB102" w14:textId="77777777" w:rsidR="00132892" w:rsidRDefault="00132892" w:rsidP="00B353FF"/>
    <w:p w14:paraId="2C22D4B3" w14:textId="77777777" w:rsidR="00512807" w:rsidRDefault="008F33BF" w:rsidP="00B353FF">
      <w:r>
        <w:t>Answer to q</w:t>
      </w:r>
      <w:r w:rsidR="00B353FF">
        <w:t xml:space="preserve">uestion:  </w:t>
      </w:r>
    </w:p>
    <w:p w14:paraId="18B7ED43" w14:textId="4A238FBB" w:rsidR="008C64AE" w:rsidRDefault="004033C7" w:rsidP="00B353FF">
      <w:r>
        <w:t>C</w:t>
      </w:r>
      <w:r w:rsidR="001C5880">
        <w:t xml:space="preserve">areful planning of the structure of the HTML </w:t>
      </w:r>
      <w:r>
        <w:t xml:space="preserve">can </w:t>
      </w:r>
      <w:r w:rsidR="001C5880">
        <w:t xml:space="preserve">assist with </w:t>
      </w:r>
      <w:r>
        <w:t xml:space="preserve">identifying selectors in both </w:t>
      </w:r>
      <w:r w:rsidR="001C5880">
        <w:t xml:space="preserve">CSS and </w:t>
      </w:r>
      <w:proofErr w:type="spellStart"/>
      <w:r w:rsidR="001C5880">
        <w:t>Javascript</w:t>
      </w:r>
      <w:proofErr w:type="spellEnd"/>
      <w:r w:rsidR="001C5880">
        <w:t>.</w:t>
      </w:r>
      <w:r>
        <w:t xml:space="preserve">  How do you think the structure of </w:t>
      </w:r>
      <w:r w:rsidR="00512807">
        <w:t xml:space="preserve">the </w:t>
      </w:r>
      <w:proofErr w:type="spellStart"/>
      <w:r w:rsidR="00512807">
        <w:t>ttt</w:t>
      </w:r>
      <w:proofErr w:type="spellEnd"/>
      <w:r w:rsidR="00512807">
        <w:t xml:space="preserve"> files so far</w:t>
      </w:r>
      <w:r>
        <w:t xml:space="preserve"> </w:t>
      </w:r>
      <w:r w:rsidR="00B41731">
        <w:t xml:space="preserve">do </w:t>
      </w:r>
      <w:r w:rsidR="00512807">
        <w:t xml:space="preserve">or do not </w:t>
      </w:r>
      <w:r w:rsidR="00B41731">
        <w:t>help with that goal?</w:t>
      </w:r>
      <w:r w:rsidR="00512807">
        <w:t xml:space="preserve"> </w:t>
      </w:r>
    </w:p>
    <w:p w14:paraId="29869410" w14:textId="77777777" w:rsidR="00B353FF" w:rsidRDefault="00B353FF" w:rsidP="00B353FF"/>
    <w:p w14:paraId="20B6C608" w14:textId="5FBA8287" w:rsidR="00D74561" w:rsidRDefault="00D74561" w:rsidP="00D74561">
      <w:pPr>
        <w:pStyle w:val="Heading2"/>
      </w:pPr>
      <w:r>
        <w:lastRenderedPageBreak/>
        <w:t>Rubric</w:t>
      </w:r>
    </w:p>
    <w:p w14:paraId="14A97B9F" w14:textId="6A823FE3" w:rsidR="00D74561" w:rsidRPr="00D74561" w:rsidRDefault="004E2EE8" w:rsidP="00D74561">
      <w:r>
        <w:t>2</w:t>
      </w:r>
      <w:r w:rsidR="00902401">
        <w:t>0 points</w:t>
      </w:r>
      <w:r w:rsidR="00902401">
        <w:tab/>
      </w:r>
      <w:r w:rsidR="009B119F">
        <w:t xml:space="preserve">Creativity &amp; </w:t>
      </w:r>
      <w:r w:rsidR="00EF4725">
        <w:t>Effort</w:t>
      </w:r>
      <w:r w:rsidR="00F75F60">
        <w:br/>
      </w:r>
      <w:r w:rsidR="00FA62CF">
        <w:t>5</w:t>
      </w:r>
      <w:r w:rsidR="00BB47C8">
        <w:t>0</w:t>
      </w:r>
      <w:r w:rsidR="00902401">
        <w:t xml:space="preserve"> points</w:t>
      </w:r>
      <w:r w:rsidR="009B119F">
        <w:tab/>
        <w:t>Meets requirements</w:t>
      </w:r>
      <w:r w:rsidR="000B6BF1">
        <w:br/>
      </w:r>
      <w:r w:rsidR="00051002">
        <w:t>3</w:t>
      </w:r>
      <w:r w:rsidR="00BB47C8">
        <w:t>0</w:t>
      </w:r>
      <w:r w:rsidR="000B6BF1">
        <w:t xml:space="preserve"> points</w:t>
      </w:r>
      <w:r w:rsidR="000B6BF1">
        <w:tab/>
      </w:r>
      <w:r w:rsidR="009B119F">
        <w:t>Overall quality/</w:t>
      </w:r>
      <w:r w:rsidR="00BB47C8">
        <w:t>t</w:t>
      </w:r>
      <w:r w:rsidR="009B119F">
        <w:t>echnical proficiency</w:t>
      </w:r>
    </w:p>
    <w:sectPr w:rsidR="00D74561" w:rsidRPr="00D74561" w:rsidSect="003E2D26">
      <w:footerReference w:type="default" r:id="rId8"/>
      <w:pgSz w:w="12240" w:h="15840" w:code="1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953D0" w14:textId="77777777" w:rsidR="003D75D4" w:rsidRDefault="003D75D4">
      <w:pPr>
        <w:spacing w:after="0"/>
      </w:pPr>
      <w:r>
        <w:separator/>
      </w:r>
    </w:p>
  </w:endnote>
  <w:endnote w:type="continuationSeparator" w:id="0">
    <w:p w14:paraId="3D9FB326" w14:textId="77777777" w:rsidR="003D75D4" w:rsidRDefault="003D75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E0A2E" w14:textId="77777777" w:rsidR="003D75D4" w:rsidRDefault="003D75D4">
      <w:pPr>
        <w:spacing w:after="0"/>
      </w:pPr>
      <w:r>
        <w:separator/>
      </w:r>
    </w:p>
  </w:footnote>
  <w:footnote w:type="continuationSeparator" w:id="0">
    <w:p w14:paraId="4350F2F8" w14:textId="77777777" w:rsidR="003D75D4" w:rsidRDefault="003D75D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074BB6"/>
    <w:multiLevelType w:val="hybridMultilevel"/>
    <w:tmpl w:val="733E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627BC"/>
    <w:multiLevelType w:val="hybridMultilevel"/>
    <w:tmpl w:val="224A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E2BE2"/>
    <w:multiLevelType w:val="hybridMultilevel"/>
    <w:tmpl w:val="8E8E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C0AEE"/>
    <w:multiLevelType w:val="hybridMultilevel"/>
    <w:tmpl w:val="014A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50B8E"/>
    <w:multiLevelType w:val="hybridMultilevel"/>
    <w:tmpl w:val="2FB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961176">
    <w:abstractNumId w:val="9"/>
  </w:num>
  <w:num w:numId="2" w16cid:durableId="675304685">
    <w:abstractNumId w:val="29"/>
  </w:num>
  <w:num w:numId="3" w16cid:durableId="709649489">
    <w:abstractNumId w:val="31"/>
  </w:num>
  <w:num w:numId="4" w16cid:durableId="1586382389">
    <w:abstractNumId w:val="20"/>
  </w:num>
  <w:num w:numId="5" w16cid:durableId="1503355943">
    <w:abstractNumId w:val="20"/>
    <w:lvlOverride w:ilvl="0">
      <w:startOverride w:val="1"/>
    </w:lvlOverride>
  </w:num>
  <w:num w:numId="6" w16cid:durableId="1296909493">
    <w:abstractNumId w:val="7"/>
  </w:num>
  <w:num w:numId="7" w16cid:durableId="1431656004">
    <w:abstractNumId w:val="6"/>
  </w:num>
  <w:num w:numId="8" w16cid:durableId="1030685699">
    <w:abstractNumId w:val="5"/>
  </w:num>
  <w:num w:numId="9" w16cid:durableId="749426369">
    <w:abstractNumId w:val="4"/>
  </w:num>
  <w:num w:numId="10" w16cid:durableId="1907449752">
    <w:abstractNumId w:val="8"/>
  </w:num>
  <w:num w:numId="11" w16cid:durableId="1874533115">
    <w:abstractNumId w:val="3"/>
  </w:num>
  <w:num w:numId="12" w16cid:durableId="853687549">
    <w:abstractNumId w:val="2"/>
  </w:num>
  <w:num w:numId="13" w16cid:durableId="705640005">
    <w:abstractNumId w:val="1"/>
  </w:num>
  <w:num w:numId="14" w16cid:durableId="1439371532">
    <w:abstractNumId w:val="0"/>
  </w:num>
  <w:num w:numId="15" w16cid:durableId="1534995164">
    <w:abstractNumId w:val="19"/>
  </w:num>
  <w:num w:numId="16" w16cid:durableId="971251502">
    <w:abstractNumId w:val="21"/>
  </w:num>
  <w:num w:numId="17" w16cid:durableId="346489882">
    <w:abstractNumId w:val="15"/>
  </w:num>
  <w:num w:numId="18" w16cid:durableId="1466310993">
    <w:abstractNumId w:val="32"/>
  </w:num>
  <w:num w:numId="19" w16cid:durableId="715276428">
    <w:abstractNumId w:val="24"/>
  </w:num>
  <w:num w:numId="20" w16cid:durableId="313804017">
    <w:abstractNumId w:val="23"/>
  </w:num>
  <w:num w:numId="21" w16cid:durableId="1946813934">
    <w:abstractNumId w:val="26"/>
  </w:num>
  <w:num w:numId="22" w16cid:durableId="988554831">
    <w:abstractNumId w:val="11"/>
  </w:num>
  <w:num w:numId="23" w16cid:durableId="1165897562">
    <w:abstractNumId w:val="25"/>
  </w:num>
  <w:num w:numId="24" w16cid:durableId="15080837">
    <w:abstractNumId w:val="30"/>
  </w:num>
  <w:num w:numId="25" w16cid:durableId="946696312">
    <w:abstractNumId w:val="22"/>
  </w:num>
  <w:num w:numId="26" w16cid:durableId="1449542477">
    <w:abstractNumId w:val="12"/>
  </w:num>
  <w:num w:numId="27" w16cid:durableId="1239824333">
    <w:abstractNumId w:val="27"/>
  </w:num>
  <w:num w:numId="28" w16cid:durableId="998145611">
    <w:abstractNumId w:val="33"/>
  </w:num>
  <w:num w:numId="29" w16cid:durableId="1839615088">
    <w:abstractNumId w:val="16"/>
  </w:num>
  <w:num w:numId="30" w16cid:durableId="1264411529">
    <w:abstractNumId w:val="28"/>
  </w:num>
  <w:num w:numId="31" w16cid:durableId="2056720">
    <w:abstractNumId w:val="18"/>
  </w:num>
  <w:num w:numId="32" w16cid:durableId="1620648325">
    <w:abstractNumId w:val="14"/>
  </w:num>
  <w:num w:numId="33" w16cid:durableId="2045444776">
    <w:abstractNumId w:val="10"/>
  </w:num>
  <w:num w:numId="34" w16cid:durableId="1842502075">
    <w:abstractNumId w:val="13"/>
  </w:num>
  <w:num w:numId="35" w16cid:durableId="10026596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0CF9"/>
    <w:rsid w:val="00011BA5"/>
    <w:rsid w:val="0001373F"/>
    <w:rsid w:val="00027F81"/>
    <w:rsid w:val="00035142"/>
    <w:rsid w:val="00037C1A"/>
    <w:rsid w:val="000408A8"/>
    <w:rsid w:val="00043ADC"/>
    <w:rsid w:val="00046428"/>
    <w:rsid w:val="00051002"/>
    <w:rsid w:val="00052D90"/>
    <w:rsid w:val="00053BC9"/>
    <w:rsid w:val="00086644"/>
    <w:rsid w:val="00091228"/>
    <w:rsid w:val="000A33B0"/>
    <w:rsid w:val="000A5041"/>
    <w:rsid w:val="000B6BF1"/>
    <w:rsid w:val="000D023F"/>
    <w:rsid w:val="000D1CDA"/>
    <w:rsid w:val="000D4AC5"/>
    <w:rsid w:val="000D6061"/>
    <w:rsid w:val="000E0BE9"/>
    <w:rsid w:val="000E4780"/>
    <w:rsid w:val="000E7097"/>
    <w:rsid w:val="000F7AA4"/>
    <w:rsid w:val="001140C2"/>
    <w:rsid w:val="00132892"/>
    <w:rsid w:val="00157D6A"/>
    <w:rsid w:val="001619C4"/>
    <w:rsid w:val="00170B8A"/>
    <w:rsid w:val="001A148C"/>
    <w:rsid w:val="001B03DD"/>
    <w:rsid w:val="001B11B7"/>
    <w:rsid w:val="001B3AEF"/>
    <w:rsid w:val="001C1A07"/>
    <w:rsid w:val="001C5880"/>
    <w:rsid w:val="001C5B9B"/>
    <w:rsid w:val="001E1E51"/>
    <w:rsid w:val="001E3502"/>
    <w:rsid w:val="001E3AAC"/>
    <w:rsid w:val="00201103"/>
    <w:rsid w:val="00203499"/>
    <w:rsid w:val="00216B82"/>
    <w:rsid w:val="0022638D"/>
    <w:rsid w:val="0022774A"/>
    <w:rsid w:val="002365F2"/>
    <w:rsid w:val="0024197D"/>
    <w:rsid w:val="00241FE1"/>
    <w:rsid w:val="002465FC"/>
    <w:rsid w:val="0025172B"/>
    <w:rsid w:val="00260F56"/>
    <w:rsid w:val="00271F16"/>
    <w:rsid w:val="002810DD"/>
    <w:rsid w:val="00290CC6"/>
    <w:rsid w:val="002954C9"/>
    <w:rsid w:val="002A08D0"/>
    <w:rsid w:val="002A5470"/>
    <w:rsid w:val="002B238F"/>
    <w:rsid w:val="002B3470"/>
    <w:rsid w:val="002C19CF"/>
    <w:rsid w:val="002D634B"/>
    <w:rsid w:val="002E2F6C"/>
    <w:rsid w:val="002F09A1"/>
    <w:rsid w:val="002F30E3"/>
    <w:rsid w:val="003236A1"/>
    <w:rsid w:val="003532E2"/>
    <w:rsid w:val="00356183"/>
    <w:rsid w:val="00357FE1"/>
    <w:rsid w:val="003661BB"/>
    <w:rsid w:val="003840A8"/>
    <w:rsid w:val="003858A9"/>
    <w:rsid w:val="00393D55"/>
    <w:rsid w:val="003B0391"/>
    <w:rsid w:val="003D75D4"/>
    <w:rsid w:val="003D7FB1"/>
    <w:rsid w:val="003E2251"/>
    <w:rsid w:val="003E2D26"/>
    <w:rsid w:val="003E6506"/>
    <w:rsid w:val="003E6EAE"/>
    <w:rsid w:val="003F343C"/>
    <w:rsid w:val="004033C7"/>
    <w:rsid w:val="004131FB"/>
    <w:rsid w:val="00433F82"/>
    <w:rsid w:val="00443081"/>
    <w:rsid w:val="00443486"/>
    <w:rsid w:val="00461A56"/>
    <w:rsid w:val="0047050B"/>
    <w:rsid w:val="00473BD4"/>
    <w:rsid w:val="00475E96"/>
    <w:rsid w:val="00476F85"/>
    <w:rsid w:val="00492006"/>
    <w:rsid w:val="00492CE7"/>
    <w:rsid w:val="00495093"/>
    <w:rsid w:val="004A019C"/>
    <w:rsid w:val="004A0A45"/>
    <w:rsid w:val="004A4D73"/>
    <w:rsid w:val="004B127C"/>
    <w:rsid w:val="004B3A36"/>
    <w:rsid w:val="004E2EE8"/>
    <w:rsid w:val="004F17E7"/>
    <w:rsid w:val="00506B29"/>
    <w:rsid w:val="00507161"/>
    <w:rsid w:val="00512807"/>
    <w:rsid w:val="005200C9"/>
    <w:rsid w:val="00532EAE"/>
    <w:rsid w:val="00540212"/>
    <w:rsid w:val="00544E8A"/>
    <w:rsid w:val="00552A5C"/>
    <w:rsid w:val="00553EE2"/>
    <w:rsid w:val="005702A4"/>
    <w:rsid w:val="005713F5"/>
    <w:rsid w:val="00574D65"/>
    <w:rsid w:val="0059569D"/>
    <w:rsid w:val="005C6CDD"/>
    <w:rsid w:val="005D00D0"/>
    <w:rsid w:val="005D24DB"/>
    <w:rsid w:val="005D2E34"/>
    <w:rsid w:val="005F15E3"/>
    <w:rsid w:val="0060335E"/>
    <w:rsid w:val="00626900"/>
    <w:rsid w:val="0063254A"/>
    <w:rsid w:val="00635885"/>
    <w:rsid w:val="00644C81"/>
    <w:rsid w:val="00645A75"/>
    <w:rsid w:val="0065366F"/>
    <w:rsid w:val="006707EE"/>
    <w:rsid w:val="00671339"/>
    <w:rsid w:val="00682506"/>
    <w:rsid w:val="00695E2E"/>
    <w:rsid w:val="006A4149"/>
    <w:rsid w:val="006A5F05"/>
    <w:rsid w:val="006B4695"/>
    <w:rsid w:val="006C0EAF"/>
    <w:rsid w:val="006C3259"/>
    <w:rsid w:val="006D3A66"/>
    <w:rsid w:val="006F3CB5"/>
    <w:rsid w:val="006F7190"/>
    <w:rsid w:val="00703EA0"/>
    <w:rsid w:val="00715E0C"/>
    <w:rsid w:val="00723AAF"/>
    <w:rsid w:val="00726005"/>
    <w:rsid w:val="0073411C"/>
    <w:rsid w:val="00736AFD"/>
    <w:rsid w:val="00744AEB"/>
    <w:rsid w:val="00753FAF"/>
    <w:rsid w:val="00763449"/>
    <w:rsid w:val="00770E3F"/>
    <w:rsid w:val="0077264C"/>
    <w:rsid w:val="007824E9"/>
    <w:rsid w:val="00791676"/>
    <w:rsid w:val="007930CD"/>
    <w:rsid w:val="007931B0"/>
    <w:rsid w:val="007A34E9"/>
    <w:rsid w:val="007B7483"/>
    <w:rsid w:val="007C5CF5"/>
    <w:rsid w:val="007C62D8"/>
    <w:rsid w:val="007D52A9"/>
    <w:rsid w:val="007D5767"/>
    <w:rsid w:val="007E0C3F"/>
    <w:rsid w:val="007E4E17"/>
    <w:rsid w:val="007E65E6"/>
    <w:rsid w:val="00821911"/>
    <w:rsid w:val="0082284B"/>
    <w:rsid w:val="008420D2"/>
    <w:rsid w:val="008476E4"/>
    <w:rsid w:val="00855D2E"/>
    <w:rsid w:val="00855DE9"/>
    <w:rsid w:val="00865AAC"/>
    <w:rsid w:val="008774A1"/>
    <w:rsid w:val="00882E75"/>
    <w:rsid w:val="00883B4C"/>
    <w:rsid w:val="00897784"/>
    <w:rsid w:val="008B04D0"/>
    <w:rsid w:val="008C2D4E"/>
    <w:rsid w:val="008C3F6F"/>
    <w:rsid w:val="008C4D10"/>
    <w:rsid w:val="008C64AE"/>
    <w:rsid w:val="008C72C4"/>
    <w:rsid w:val="008D1D7A"/>
    <w:rsid w:val="008D416A"/>
    <w:rsid w:val="008E3D0A"/>
    <w:rsid w:val="008F33BF"/>
    <w:rsid w:val="00902401"/>
    <w:rsid w:val="0090353B"/>
    <w:rsid w:val="00920103"/>
    <w:rsid w:val="00930B78"/>
    <w:rsid w:val="00933453"/>
    <w:rsid w:val="00935E82"/>
    <w:rsid w:val="009402D6"/>
    <w:rsid w:val="00943342"/>
    <w:rsid w:val="00945E24"/>
    <w:rsid w:val="00946D05"/>
    <w:rsid w:val="009550F6"/>
    <w:rsid w:val="00956254"/>
    <w:rsid w:val="009620E8"/>
    <w:rsid w:val="00966A51"/>
    <w:rsid w:val="00972AE7"/>
    <w:rsid w:val="00974006"/>
    <w:rsid w:val="00984E83"/>
    <w:rsid w:val="00986D1B"/>
    <w:rsid w:val="009A31FB"/>
    <w:rsid w:val="009B119F"/>
    <w:rsid w:val="009B2F5C"/>
    <w:rsid w:val="009D1E5C"/>
    <w:rsid w:val="009D3D78"/>
    <w:rsid w:val="009E0502"/>
    <w:rsid w:val="009E2CFD"/>
    <w:rsid w:val="009E337C"/>
    <w:rsid w:val="009E5D25"/>
    <w:rsid w:val="009F4168"/>
    <w:rsid w:val="00A06077"/>
    <w:rsid w:val="00A16A0F"/>
    <w:rsid w:val="00A17284"/>
    <w:rsid w:val="00A27D20"/>
    <w:rsid w:val="00A40881"/>
    <w:rsid w:val="00A4484A"/>
    <w:rsid w:val="00A477FA"/>
    <w:rsid w:val="00A50242"/>
    <w:rsid w:val="00A50C86"/>
    <w:rsid w:val="00A5703C"/>
    <w:rsid w:val="00A665E2"/>
    <w:rsid w:val="00A66C39"/>
    <w:rsid w:val="00A67D06"/>
    <w:rsid w:val="00A73F87"/>
    <w:rsid w:val="00A7421E"/>
    <w:rsid w:val="00A83F1D"/>
    <w:rsid w:val="00A8484A"/>
    <w:rsid w:val="00A8644E"/>
    <w:rsid w:val="00AC5DDE"/>
    <w:rsid w:val="00AD1368"/>
    <w:rsid w:val="00AE024F"/>
    <w:rsid w:val="00AE54F8"/>
    <w:rsid w:val="00AE5FA3"/>
    <w:rsid w:val="00AF309F"/>
    <w:rsid w:val="00B068D7"/>
    <w:rsid w:val="00B15429"/>
    <w:rsid w:val="00B24390"/>
    <w:rsid w:val="00B33B7E"/>
    <w:rsid w:val="00B353FF"/>
    <w:rsid w:val="00B41731"/>
    <w:rsid w:val="00B4369B"/>
    <w:rsid w:val="00B4621A"/>
    <w:rsid w:val="00B533F2"/>
    <w:rsid w:val="00B53D1F"/>
    <w:rsid w:val="00B55513"/>
    <w:rsid w:val="00B57049"/>
    <w:rsid w:val="00B63B3D"/>
    <w:rsid w:val="00B766DC"/>
    <w:rsid w:val="00B84BF3"/>
    <w:rsid w:val="00B85349"/>
    <w:rsid w:val="00B96BA5"/>
    <w:rsid w:val="00BA5A96"/>
    <w:rsid w:val="00BB47C8"/>
    <w:rsid w:val="00BC62B0"/>
    <w:rsid w:val="00BD26D2"/>
    <w:rsid w:val="00BE3E6F"/>
    <w:rsid w:val="00BE75F9"/>
    <w:rsid w:val="00C012CC"/>
    <w:rsid w:val="00C10005"/>
    <w:rsid w:val="00C328E2"/>
    <w:rsid w:val="00C621E0"/>
    <w:rsid w:val="00C63DF5"/>
    <w:rsid w:val="00C67EFD"/>
    <w:rsid w:val="00C70C09"/>
    <w:rsid w:val="00C837D5"/>
    <w:rsid w:val="00C8648F"/>
    <w:rsid w:val="00C86C39"/>
    <w:rsid w:val="00C86F7C"/>
    <w:rsid w:val="00C95932"/>
    <w:rsid w:val="00CA06E7"/>
    <w:rsid w:val="00CA7742"/>
    <w:rsid w:val="00CB0C31"/>
    <w:rsid w:val="00CC0C25"/>
    <w:rsid w:val="00CC3117"/>
    <w:rsid w:val="00CC4F6A"/>
    <w:rsid w:val="00CC77BA"/>
    <w:rsid w:val="00CD0A61"/>
    <w:rsid w:val="00CD2832"/>
    <w:rsid w:val="00CF190A"/>
    <w:rsid w:val="00D12B12"/>
    <w:rsid w:val="00D34A76"/>
    <w:rsid w:val="00D356AC"/>
    <w:rsid w:val="00D37A7E"/>
    <w:rsid w:val="00D4291D"/>
    <w:rsid w:val="00D74561"/>
    <w:rsid w:val="00D77994"/>
    <w:rsid w:val="00DA3792"/>
    <w:rsid w:val="00DA7D2B"/>
    <w:rsid w:val="00DC3CDF"/>
    <w:rsid w:val="00DE035F"/>
    <w:rsid w:val="00DF3E8C"/>
    <w:rsid w:val="00E055DA"/>
    <w:rsid w:val="00E106DE"/>
    <w:rsid w:val="00E20D0C"/>
    <w:rsid w:val="00E3746F"/>
    <w:rsid w:val="00E72407"/>
    <w:rsid w:val="00E83FD9"/>
    <w:rsid w:val="00ED79DD"/>
    <w:rsid w:val="00EE25E4"/>
    <w:rsid w:val="00EE2D87"/>
    <w:rsid w:val="00EE6199"/>
    <w:rsid w:val="00EF4725"/>
    <w:rsid w:val="00EF52E9"/>
    <w:rsid w:val="00EF62F1"/>
    <w:rsid w:val="00F0264E"/>
    <w:rsid w:val="00F450DD"/>
    <w:rsid w:val="00F47CEF"/>
    <w:rsid w:val="00F53EB9"/>
    <w:rsid w:val="00F637B5"/>
    <w:rsid w:val="00F649AF"/>
    <w:rsid w:val="00F75F60"/>
    <w:rsid w:val="00F7755C"/>
    <w:rsid w:val="00F90E06"/>
    <w:rsid w:val="00FA0242"/>
    <w:rsid w:val="00FA43A8"/>
    <w:rsid w:val="00FA62CF"/>
    <w:rsid w:val="00FB092A"/>
    <w:rsid w:val="00FC2571"/>
    <w:rsid w:val="00FE756F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190"/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F7190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6F7190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</w:pPr>
  </w:style>
  <w:style w:type="character" w:styleId="Strong">
    <w:name w:val="Strong"/>
    <w:basedOn w:val="DefaultParagraphFont"/>
    <w:uiPriority w:val="1"/>
    <w:qFormat/>
    <w:rPr>
      <w:b/>
      <w:bCs/>
      <w:color w:val="262626" w:themeColor="text1" w:themeTint="D9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(color).dotx</Template>
  <TotalTime>43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lisa diorio</cp:lastModifiedBy>
  <cp:revision>45</cp:revision>
  <cp:lastPrinted>2022-02-03T22:12:00Z</cp:lastPrinted>
  <dcterms:created xsi:type="dcterms:W3CDTF">2024-01-31T02:53:00Z</dcterms:created>
  <dcterms:modified xsi:type="dcterms:W3CDTF">2025-02-11T12:55:00Z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